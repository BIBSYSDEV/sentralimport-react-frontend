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25" w:rsidRDefault="009F0A9F" w:rsidP="009F0A9F">
      <w:pPr>
        <w:pStyle w:val="Heading1"/>
      </w:pPr>
      <w:r>
        <w:t>Feide pålogging i Sentralimport</w:t>
      </w:r>
    </w:p>
    <w:p w:rsidR="009F0A9F" w:rsidRDefault="009F0A9F" w:rsidP="009F0A9F"/>
    <w:p w:rsidR="009F0A9F" w:rsidRDefault="009F0A9F" w:rsidP="009F0A9F">
      <w:r>
        <w:t xml:space="preserve">Feide pålogging i sentralimport-appen fungerer ved at appen redirecter brukeren til dataporten.no hvor brukeren logger seg på. </w:t>
      </w:r>
    </w:p>
    <w:p w:rsidR="009F0A9F" w:rsidRDefault="009F0A9F" w:rsidP="009F0A9F">
      <w:r>
        <w:t xml:space="preserve">Appen må være registrert på </w:t>
      </w:r>
      <w:hyperlink r:id="rId4" w:history="1">
        <w:r>
          <w:rPr>
            <w:rStyle w:val="Hyperlink"/>
          </w:rPr>
          <w:t>https://dashboard.dataporten.no</w:t>
        </w:r>
      </w:hyperlink>
      <w:r>
        <w:t xml:space="preserve"> med en redirect uri. Her kan man kan også </w:t>
      </w:r>
      <w:r w:rsidR="0037545C">
        <w:t>sette opp</w:t>
      </w:r>
      <w:r>
        <w:t xml:space="preserve"> hvilke providers som brukere kan logge på med (f.eks IDporten), og hvilke </w:t>
      </w:r>
      <w:r w:rsidR="000409B6">
        <w:t>tilganger</w:t>
      </w:r>
      <w:r>
        <w:t xml:space="preserve"> (scopes) appen ber om å få se. </w:t>
      </w:r>
    </w:p>
    <w:p w:rsidR="009F0A9F" w:rsidRDefault="009F0A9F" w:rsidP="009F0A9F"/>
    <w:p w:rsidR="009F0A9F" w:rsidRDefault="009F0A9F" w:rsidP="00A4339D">
      <w:r>
        <w:t xml:space="preserve">Ved pålogging sender appen brukeren til </w:t>
      </w:r>
      <w:hyperlink r:id="rId5" w:history="1">
        <w:r w:rsidRPr="00A457D4">
          <w:rPr>
            <w:rStyle w:val="Hyperlink"/>
          </w:rPr>
          <w:t>https://auth.dataporten.no/oauth/authorization</w:t>
        </w:r>
      </w:hyperlink>
      <w:r w:rsidR="00A4339D">
        <w:t>?client_id=</w:t>
      </w:r>
      <w:r w:rsidR="00A4339D">
        <w:t>{client_id}</w:t>
      </w:r>
      <w:r w:rsidR="00A4339D">
        <w:t>&amp;redirect_uri=</w:t>
      </w:r>
      <w:r w:rsidR="00A4339D">
        <w:t>{redirect_uri}</w:t>
      </w:r>
      <w:r w:rsidR="00A4339D">
        <w:t>&amp;scope=openid userid-feide gk_testing&amp;response_type=id_token token&amp;state=</w:t>
      </w:r>
      <w:r w:rsidR="00A4339D">
        <w:t>{state}</w:t>
      </w:r>
      <w:r w:rsidR="00A4339D">
        <w:t>&amp;nonce=</w:t>
      </w:r>
      <w:r w:rsidR="00A4339D">
        <w:t>{nonce}</w:t>
      </w:r>
    </w:p>
    <w:p w:rsidR="00A4339D" w:rsidRDefault="00A4339D" w:rsidP="00A4339D">
      <w:r>
        <w:t>Parametrene:</w:t>
      </w:r>
    </w:p>
    <w:p w:rsidR="00A4339D" w:rsidRDefault="00A4339D" w:rsidP="00A4339D">
      <w:r>
        <w:t>client_id: finner man i dataporten der applikasjonen ble registrert. Generert av dataporten</w:t>
      </w:r>
    </w:p>
    <w:p w:rsidR="00A4339D" w:rsidRDefault="00A4339D" w:rsidP="00A4339D">
      <w:r>
        <w:t>redirect_uri: redirect_uri’en man registrerte med appen hos dataporten. Man kan registrere flere redirect_uri’er. Den som blir sendt med her er den man blir redirected tilbake til ved vellykket innlogging</w:t>
      </w:r>
    </w:p>
    <w:p w:rsidR="00A4339D" w:rsidRDefault="00A4339D" w:rsidP="00A4339D">
      <w:r>
        <w:t xml:space="preserve">scope: hvilke </w:t>
      </w:r>
      <w:r w:rsidR="00A41331">
        <w:t>tilganger</w:t>
      </w:r>
      <w:r>
        <w:t xml:space="preserve"> appen ber om å få se. </w:t>
      </w:r>
      <w:r>
        <w:t xml:space="preserve">Minimum av rettigheter appen trenger </w:t>
      </w:r>
      <w:r>
        <w:t>for innlogging er openid, userid-feide og api-gateway-scopet, men om det skulle være behov kan man sette opp flere og be om f.eks email</w:t>
      </w:r>
    </w:p>
    <w:p w:rsidR="00A4339D" w:rsidRDefault="00A4339D" w:rsidP="00A4339D">
      <w:r>
        <w:t>response_type: appen bruker for øyeblikket OpenId med implicit flow og ber derfor dataporten direkte om en access-key. Dette får man ved å sette id_token token for response_type. Om man senere vil implementere en authorization flow må man be om code her.</w:t>
      </w:r>
    </w:p>
    <w:p w:rsidR="00A4339D" w:rsidRDefault="00A4339D" w:rsidP="00A4339D">
      <w:r>
        <w:t>State: en string appen setter som sier noe om state. Denne bør sjekkes at er den samme i responsen</w:t>
      </w:r>
    </w:p>
    <w:p w:rsidR="00A4339D" w:rsidRDefault="00A4339D" w:rsidP="00A4339D">
      <w:r>
        <w:t xml:space="preserve">Nonce: en randomly generated string som sendes med som ekstra sikkerhet. </w:t>
      </w:r>
      <w:r w:rsidR="0016741E">
        <w:t>Må sjekkes at den er den samme i responsen.</w:t>
      </w:r>
    </w:p>
    <w:p w:rsidR="0016741E" w:rsidRDefault="0016741E" w:rsidP="00A4339D"/>
    <w:p w:rsidR="00F70299" w:rsidRDefault="007B489A" w:rsidP="00A4339D">
      <w:r>
        <w:t>Når brukeren har logget inn via dataporten blir man redirected tilbake til den adre</w:t>
      </w:r>
      <w:r w:rsidR="00F70299">
        <w:t>ssen som er gitt i redirect_uri slik:</w:t>
      </w:r>
    </w:p>
    <w:p w:rsidR="00F70299" w:rsidRPr="00F70299" w:rsidRDefault="00F70299" w:rsidP="00A4339D">
      <w:hyperlink w:history="1">
        <w:r w:rsidRPr="00A457D4">
          <w:rPr>
            <w:rStyle w:val="Hyperlink"/>
          </w:rPr>
          <w:t>http://{redirect_uri} #access_token={accesss_token} &amp;token_type=Bearer&amp;expires_in=28799&amp;scope=openid+userid-feide+{api_gateway_scope} &amp;state={state}&amp;id_token={jwt_token}</w:t>
        </w:r>
      </w:hyperlink>
      <w:r w:rsidRPr="00F70299">
        <w:t xml:space="preserve"> </w:t>
      </w:r>
    </w:p>
    <w:p w:rsidR="00F70299" w:rsidRDefault="00F70299" w:rsidP="00A4339D"/>
    <w:p w:rsidR="00C02B15" w:rsidRDefault="00F70299" w:rsidP="00A4339D">
      <w:r>
        <w:t>jwt_token er en</w:t>
      </w:r>
      <w:r w:rsidR="00C02B15">
        <w:t xml:space="preserve"> json web token som inneholder bl.a aud (client_id), nonce og tidspunkt for expiration og innlogging.</w:t>
      </w:r>
    </w:p>
    <w:p w:rsidR="007B489A" w:rsidRDefault="007B489A" w:rsidP="00A4339D">
      <w:r>
        <w:t>Her bør det sjekkes at state og nonce er den samme som ble sendt. Appen setter da access_token i localstorage og brukeren er logget inn i appen.</w:t>
      </w:r>
    </w:p>
    <w:p w:rsidR="007B489A" w:rsidRDefault="007B489A" w:rsidP="00A4339D"/>
    <w:p w:rsidR="007B489A" w:rsidRDefault="007B489A" w:rsidP="00A4339D">
      <w:r>
        <w:lastRenderedPageBreak/>
        <w:t>Når appen skal ta kontakt med api’er bruker vi dataportens API-Gateway. Api’et som skal kontaktes registreres i dataporten</w:t>
      </w:r>
      <w:r w:rsidR="00D63AE1">
        <w:t xml:space="preserve"> med ett api-endepunkt og</w:t>
      </w:r>
      <w:r>
        <w:t xml:space="preserve"> setter appen som skal kontakte api’et som authorized client. </w:t>
      </w:r>
    </w:p>
    <w:p w:rsidR="007B489A" w:rsidRDefault="007B489A" w:rsidP="00A4339D">
      <w:r>
        <w:t xml:space="preserve">Appen sender så ett request til </w:t>
      </w:r>
      <w:hyperlink w:history="1">
        <w:r w:rsidRPr="00A457D4">
          <w:rPr>
            <w:rStyle w:val="Hyperlink"/>
          </w:rPr>
          <w:t>https://{gateway}.dataporten-api/{path}</w:t>
        </w:r>
      </w:hyperlink>
      <w:r>
        <w:t xml:space="preserve"> slik:</w:t>
      </w:r>
    </w:p>
    <w:p w:rsidR="007B489A" w:rsidRPr="007B489A" w:rsidRDefault="007B489A" w:rsidP="007B489A">
      <w:pPr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</w:pPr>
      <w:r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 xml:space="preserve">GET </w:t>
      </w:r>
      <w:r w:rsidR="0037545C"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>/</w:t>
      </w:r>
      <w:r w:rsidR="0037545C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 xml:space="preserve"> {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>path}</w:t>
      </w:r>
      <w:r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 xml:space="preserve"> HTTP/1.1</w:t>
      </w:r>
    </w:p>
    <w:p w:rsidR="007B489A" w:rsidRPr="007B489A" w:rsidRDefault="007B489A" w:rsidP="007B489A">
      <w:pPr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</w:pPr>
      <w:r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 xml:space="preserve">Host: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>{gateway}</w:t>
      </w:r>
      <w:r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>.dataporten-api.no</w:t>
      </w:r>
    </w:p>
    <w:p w:rsidR="007B489A" w:rsidRPr="007B489A" w:rsidRDefault="007B489A" w:rsidP="007B489A">
      <w:pPr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</w:pPr>
      <w:r w:rsidRPr="007B489A">
        <w:rPr>
          <w:rFonts w:ascii="Consolas" w:eastAsia="Times New Roman" w:hAnsi="Consolas" w:cs="Consolas"/>
          <w:color w:val="333333"/>
          <w:sz w:val="20"/>
          <w:szCs w:val="20"/>
          <w:lang w:val="en-US" w:eastAsia="nb-NO"/>
        </w:rPr>
        <w:t>Authorization: Bearer {access_token}</w:t>
      </w:r>
    </w:p>
    <w:p w:rsidR="00A4339D" w:rsidRDefault="007B489A" w:rsidP="00A4339D">
      <w:pPr>
        <w:rPr>
          <w:lang w:val="en-US"/>
        </w:rPr>
      </w:pPr>
      <w:r>
        <w:rPr>
          <w:lang w:val="en-US"/>
        </w:rPr>
        <w:t>Parametre:</w:t>
      </w:r>
    </w:p>
    <w:p w:rsidR="007B489A" w:rsidRDefault="007B489A" w:rsidP="00A4339D">
      <w:r w:rsidRPr="007B489A">
        <w:t xml:space="preserve">Gateway: navnet på gatewayen. Settes når man registrerer </w:t>
      </w:r>
      <w:r w:rsidR="00D63AE1">
        <w:t>api hos dataporten</w:t>
      </w:r>
    </w:p>
    <w:p w:rsidR="00D63AE1" w:rsidRDefault="00D63AE1" w:rsidP="00A4339D">
      <w:r>
        <w:t>Path: pathen til endepunktet man forsøker å nå</w:t>
      </w:r>
    </w:p>
    <w:p w:rsidR="00D63AE1" w:rsidRDefault="00D63AE1" w:rsidP="00A4339D">
      <w:r>
        <w:t>Access_token: token man fikk da man logget inn</w:t>
      </w:r>
    </w:p>
    <w:p w:rsidR="00D63AE1" w:rsidRDefault="00D63AE1" w:rsidP="00A4339D"/>
    <w:p w:rsidR="00D63AE1" w:rsidRDefault="00D63AE1" w:rsidP="00A4339D">
      <w:r>
        <w:t xml:space="preserve">Access token blir da autentisert av dataporten og om det er vellykket blir requestet </w:t>
      </w:r>
      <w:r w:rsidR="00C02B15">
        <w:t xml:space="preserve">sendt videre til </w:t>
      </w:r>
      <w:hyperlink w:history="1">
        <w:r w:rsidR="00C02B15" w:rsidRPr="00A457D4">
          <w:rPr>
            <w:rStyle w:val="Hyperlink"/>
          </w:rPr>
          <w:t>https://{api_endepunkt}/{path}</w:t>
        </w:r>
      </w:hyperlink>
      <w:r w:rsidR="00C02B15">
        <w:t xml:space="preserve"> slik:</w:t>
      </w:r>
    </w:p>
    <w:p w:rsidR="00C02B15" w:rsidRPr="00C02B15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  <w:lang w:val="en-US"/>
        </w:rPr>
      </w:pPr>
      <w:r w:rsidRPr="00C02B15">
        <w:rPr>
          <w:rStyle w:val="HTMLCode"/>
          <w:rFonts w:ascii="Consolas" w:hAnsi="Consolas" w:cs="Consolas"/>
          <w:color w:val="333333"/>
          <w:lang w:val="en-US"/>
        </w:rPr>
        <w:t>GET /foo/bar HTTP/1.1</w:t>
      </w:r>
    </w:p>
    <w:p w:rsidR="00C02B15" w:rsidRPr="00C02B15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  <w:lang w:val="en-US"/>
        </w:rPr>
      </w:pPr>
      <w:r w:rsidRPr="00C02B15">
        <w:rPr>
          <w:rStyle w:val="HTMLCode"/>
          <w:rFonts w:ascii="Consolas" w:hAnsi="Consolas" w:cs="Consolas"/>
          <w:color w:val="333333"/>
          <w:lang w:val="en-US"/>
        </w:rPr>
        <w:t xml:space="preserve">Host: </w:t>
      </w:r>
      <w:r w:rsidR="00A26301">
        <w:rPr>
          <w:rStyle w:val="HTMLCode"/>
          <w:rFonts w:ascii="Consolas" w:hAnsi="Consolas" w:cs="Consolas"/>
          <w:color w:val="333333"/>
          <w:lang w:val="en-US"/>
        </w:rPr>
        <w:t>{api_endepunkt}</w:t>
      </w:r>
    </w:p>
    <w:p w:rsidR="00C02B15" w:rsidRPr="00C02B15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  <w:lang w:val="en-US"/>
        </w:rPr>
      </w:pPr>
      <w:r w:rsidRPr="00C02B15">
        <w:rPr>
          <w:rStyle w:val="HTMLCode"/>
          <w:rFonts w:ascii="Consolas" w:hAnsi="Consolas" w:cs="Consolas"/>
          <w:color w:val="333333"/>
          <w:lang w:val="en-US"/>
        </w:rPr>
        <w:t>Authorization: Basic XXXXXXXX</w:t>
      </w:r>
    </w:p>
    <w:p w:rsidR="00C02B15" w:rsidRPr="00C02B15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 w:rsidRPr="00C02B15">
        <w:rPr>
          <w:rStyle w:val="HTMLCode"/>
          <w:rFonts w:ascii="Consolas" w:hAnsi="Consolas" w:cs="Consolas"/>
          <w:color w:val="333333"/>
        </w:rPr>
        <w:t xml:space="preserve">X-Dataporten-clientid: </w:t>
      </w:r>
      <w:r w:rsidRPr="00C02B15">
        <w:rPr>
          <w:rStyle w:val="HTMLCode"/>
          <w:rFonts w:ascii="Consolas" w:hAnsi="Consolas" w:cs="Consolas"/>
          <w:color w:val="333333"/>
        </w:rPr>
        <w:t>{</w:t>
      </w:r>
      <w:r w:rsidR="009B51C2">
        <w:rPr>
          <w:rStyle w:val="HTMLCode"/>
          <w:rFonts w:ascii="Consolas" w:hAnsi="Consolas" w:cs="Consolas"/>
          <w:color w:val="333333"/>
        </w:rPr>
        <w:t>client_id fra klienten</w:t>
      </w:r>
      <w:r w:rsidRPr="00C02B15">
        <w:rPr>
          <w:rStyle w:val="HTMLCode"/>
          <w:rFonts w:ascii="Consolas" w:hAnsi="Consolas" w:cs="Consolas"/>
          <w:color w:val="333333"/>
        </w:rPr>
        <w:t xml:space="preserve"> som ønsker adgang}</w:t>
      </w:r>
    </w:p>
    <w:p w:rsidR="00C02B15" w:rsidRPr="00C02B15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 w:rsidRPr="00C02B15">
        <w:rPr>
          <w:rStyle w:val="HTMLCode"/>
          <w:rFonts w:ascii="Consolas" w:hAnsi="Consolas" w:cs="Consolas"/>
          <w:color w:val="333333"/>
        </w:rPr>
        <w:t xml:space="preserve">X-dataporten-gatekeeper: </w:t>
      </w:r>
      <w:r w:rsidRPr="00C02B15">
        <w:rPr>
          <w:rStyle w:val="HTMLCode"/>
          <w:rFonts w:ascii="Consolas" w:hAnsi="Consolas" w:cs="Consolas"/>
          <w:color w:val="333333"/>
        </w:rPr>
        <w:t>{api_</w:t>
      </w:r>
      <w:r>
        <w:rPr>
          <w:rStyle w:val="HTMLCode"/>
          <w:rFonts w:ascii="Consolas" w:hAnsi="Consolas" w:cs="Consolas"/>
          <w:color w:val="333333"/>
        </w:rPr>
        <w:t>gatekeeper_</w:t>
      </w:r>
      <w:r w:rsidRPr="00C02B15">
        <w:rPr>
          <w:rStyle w:val="HTMLCode"/>
          <w:rFonts w:ascii="Consolas" w:hAnsi="Consolas" w:cs="Consolas"/>
          <w:color w:val="333333"/>
        </w:rPr>
        <w:t>navnet}</w:t>
      </w:r>
    </w:p>
    <w:p w:rsidR="00C02B15" w:rsidRPr="00E07C1B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 w:rsidRPr="00E07C1B">
        <w:rPr>
          <w:rStyle w:val="HTMLCode"/>
          <w:rFonts w:ascii="Consolas" w:hAnsi="Consolas" w:cs="Consolas"/>
          <w:color w:val="333333"/>
        </w:rPr>
        <w:t xml:space="preserve">X-dataporten-token: </w:t>
      </w:r>
      <w:r w:rsidR="00140B88" w:rsidRPr="00E07C1B">
        <w:rPr>
          <w:rStyle w:val="HTMLCode"/>
          <w:rFonts w:ascii="Consolas" w:hAnsi="Consolas" w:cs="Consolas"/>
          <w:color w:val="333333"/>
        </w:rPr>
        <w:t>{token fra dataporten}</w:t>
      </w:r>
    </w:p>
    <w:p w:rsidR="00C02B15" w:rsidRPr="00E82092" w:rsidRDefault="00C02B15" w:rsidP="00C02B15">
      <w:pPr>
        <w:pStyle w:val="HTMLPreformatted"/>
        <w:pBdr>
          <w:top w:val="single" w:sz="6" w:space="8" w:color="F2F2F2"/>
          <w:left w:val="single" w:sz="6" w:space="8" w:color="F2F2F2"/>
          <w:bottom w:val="single" w:sz="6" w:space="8" w:color="F2F2F2"/>
          <w:right w:val="single" w:sz="6" w:space="8" w:color="F2F2F2"/>
        </w:pBdr>
        <w:shd w:val="clear" w:color="auto" w:fill="F8F8F8"/>
        <w:wordWrap w:val="0"/>
        <w:spacing w:after="150"/>
        <w:rPr>
          <w:rFonts w:ascii="Lucida Console" w:hAnsi="Lucida Console"/>
          <w:color w:val="333333"/>
          <w:sz w:val="18"/>
          <w:szCs w:val="18"/>
        </w:rPr>
      </w:pPr>
      <w:r w:rsidRPr="00E82092">
        <w:rPr>
          <w:rStyle w:val="HTMLCode"/>
          <w:rFonts w:ascii="Consolas" w:hAnsi="Consolas" w:cs="Consolas"/>
          <w:color w:val="333333"/>
        </w:rPr>
        <w:t>X-Dataporten-userid-sec: feide:xxxx@uninett.no</w:t>
      </w:r>
    </w:p>
    <w:p w:rsidR="00C02B15" w:rsidRPr="00C02B15" w:rsidRDefault="00C02B15" w:rsidP="00A4339D">
      <w:r w:rsidRPr="00C02B15">
        <w:t>Api_endepunkt er endepunktet som ble satt ved registrering av API-Gateway I dataporten.</w:t>
      </w:r>
    </w:p>
    <w:p w:rsidR="00C02B15" w:rsidRDefault="00C02B15" w:rsidP="00A4339D">
      <w:r>
        <w:t>Hvilke ting man får med her er litt avhengig av hvilke scopes som ble requested.</w:t>
      </w:r>
    </w:p>
    <w:p w:rsidR="00C02B15" w:rsidRDefault="00C02B15" w:rsidP="00A4339D"/>
    <w:p w:rsidR="00C02B15" w:rsidRDefault="00C02B15" w:rsidP="00A4339D">
      <w:r>
        <w:t>Autentisering foregår da med basic auth med brukernavn og passord fra dataporten. Videre må api’et sjekke X-Dataporten-userid-sec</w:t>
      </w:r>
      <w:r w:rsidR="00B94DFE">
        <w:t xml:space="preserve"> (feide-id’en)</w:t>
      </w:r>
      <w:r>
        <w:t xml:space="preserve"> for å se hvilken bruker som faktisk er logget på for å sjekke tilgangsstyring innad i api’et.</w:t>
      </w:r>
    </w:p>
    <w:p w:rsidR="005B681F" w:rsidRDefault="005B681F" w:rsidP="00A4339D"/>
    <w:p w:rsidR="005B681F" w:rsidRDefault="005B681F" w:rsidP="00A4339D">
      <w:r>
        <w:t xml:space="preserve">Sentralimporten er foreløpig tilknyttet to Api’er: </w:t>
      </w:r>
    </w:p>
    <w:p w:rsidR="005B681F" w:rsidRDefault="005B681F" w:rsidP="00A4339D">
      <w:pPr>
        <w:rPr>
          <w:lang w:val="en-US"/>
        </w:rPr>
      </w:pPr>
      <w:r w:rsidRPr="00E7403A">
        <w:rPr>
          <w:lang w:val="en-US"/>
        </w:rPr>
        <w:t>Pia</w:t>
      </w:r>
      <w:r w:rsidR="00E7403A">
        <w:rPr>
          <w:lang w:val="en-US"/>
        </w:rPr>
        <w:t>-</w:t>
      </w:r>
      <w:r w:rsidRPr="00E7403A">
        <w:rPr>
          <w:lang w:val="en-US"/>
        </w:rPr>
        <w:t>rest</w:t>
      </w:r>
      <w:r w:rsidR="00E7403A">
        <w:rPr>
          <w:lang w:val="en-US"/>
        </w:rPr>
        <w:t>-</w:t>
      </w:r>
      <w:r w:rsidRPr="00E7403A">
        <w:rPr>
          <w:lang w:val="en-US"/>
        </w:rPr>
        <w:t>api</w:t>
      </w:r>
      <w:r w:rsidR="00E7403A">
        <w:rPr>
          <w:lang w:val="en-US"/>
        </w:rPr>
        <w:t>’et</w:t>
      </w:r>
      <w:r w:rsidRPr="00E7403A">
        <w:rPr>
          <w:lang w:val="en-US"/>
        </w:rPr>
        <w:t xml:space="preserve"> og crisrest-api’et.</w:t>
      </w:r>
    </w:p>
    <w:p w:rsidR="00C94CB0" w:rsidRDefault="00C94CB0" w:rsidP="00A4339D">
      <w:pPr>
        <w:rPr>
          <w:lang w:val="en-US"/>
        </w:rPr>
      </w:pPr>
    </w:p>
    <w:p w:rsidR="000E0CAB" w:rsidRDefault="000E0CAB" w:rsidP="00A4339D"/>
    <w:p w:rsidR="000E0CAB" w:rsidRDefault="000E0CAB" w:rsidP="00A4339D"/>
    <w:p w:rsidR="000E0CAB" w:rsidRPr="00C94CB0" w:rsidRDefault="00C94CB0" w:rsidP="00A4339D">
      <w:r w:rsidRPr="00C94CB0">
        <w:lastRenderedPageBreak/>
        <w:t>Logout</w:t>
      </w:r>
      <w:bookmarkStart w:id="0" w:name="_GoBack"/>
      <w:bookmarkEnd w:id="0"/>
    </w:p>
    <w:p w:rsidR="00C94CB0" w:rsidRDefault="00C94CB0" w:rsidP="00A4339D">
      <w:r w:rsidRPr="00C94CB0">
        <w:t xml:space="preserve">Logout utføres ved å sette </w:t>
      </w:r>
      <w:r>
        <w:t xml:space="preserve">variabelen «authorized» i localstorage til false og deretter kalle </w:t>
      </w:r>
      <w:hyperlink r:id="rId6" w:history="1">
        <w:r w:rsidRPr="00A457D4">
          <w:rPr>
            <w:rStyle w:val="Hyperlink"/>
          </w:rPr>
          <w:t>https://auth.dataporten.no/logout</w:t>
        </w:r>
      </w:hyperlink>
      <w:r>
        <w:t xml:space="preserve">  for å gjøre token inaktiv.</w:t>
      </w:r>
    </w:p>
    <w:p w:rsidR="00C94CB0" w:rsidRPr="00C94CB0" w:rsidRDefault="00C94CB0" w:rsidP="00A4339D">
      <w:r>
        <w:t>Dette vil for øyeblikket føre til at brukeren ender opp på dataporten sine utlogging-side, men de arbeider med å innføre en redirect parameter slik at man kan bli redirected tilbake til vår side.</w:t>
      </w:r>
    </w:p>
    <w:sectPr w:rsidR="00C94CB0" w:rsidRPr="00C94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9F"/>
    <w:rsid w:val="000409B6"/>
    <w:rsid w:val="000E0CAB"/>
    <w:rsid w:val="00140B88"/>
    <w:rsid w:val="0016741E"/>
    <w:rsid w:val="002E5225"/>
    <w:rsid w:val="0037545C"/>
    <w:rsid w:val="00406977"/>
    <w:rsid w:val="004F4EB9"/>
    <w:rsid w:val="005B681F"/>
    <w:rsid w:val="007B489A"/>
    <w:rsid w:val="009513BD"/>
    <w:rsid w:val="009B51C2"/>
    <w:rsid w:val="009F0A9F"/>
    <w:rsid w:val="00A26301"/>
    <w:rsid w:val="00A41331"/>
    <w:rsid w:val="00A4339D"/>
    <w:rsid w:val="00B52518"/>
    <w:rsid w:val="00B94DFE"/>
    <w:rsid w:val="00C02B15"/>
    <w:rsid w:val="00C94CB0"/>
    <w:rsid w:val="00D63AE1"/>
    <w:rsid w:val="00E07C1B"/>
    <w:rsid w:val="00E7403A"/>
    <w:rsid w:val="00E82092"/>
    <w:rsid w:val="00F7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E3C6"/>
  <w15:chartTrackingRefBased/>
  <w15:docId w15:val="{2855B3A8-C92C-4DA5-9280-6316A3DA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0A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89A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7B4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.dataporten.no/logout" TargetMode="External"/><Relationship Id="rId5" Type="http://schemas.openxmlformats.org/officeDocument/2006/relationships/hyperlink" Target="https://auth.dataporten.no/oauth/authorization" TargetMode="External"/><Relationship Id="rId4" Type="http://schemas.openxmlformats.org/officeDocument/2006/relationships/hyperlink" Target="https://dashboard.dataporten.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896E7943.dotm</Template>
  <TotalTime>15839</TotalTime>
  <Pages>3</Pages>
  <Words>709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Rones</dc:creator>
  <cp:keywords/>
  <dc:description/>
  <cp:lastModifiedBy>Thomas Rones</cp:lastModifiedBy>
  <cp:revision>17</cp:revision>
  <dcterms:created xsi:type="dcterms:W3CDTF">2019-10-17T08:34:00Z</dcterms:created>
  <dcterms:modified xsi:type="dcterms:W3CDTF">2019-10-28T09:33:00Z</dcterms:modified>
</cp:coreProperties>
</file>